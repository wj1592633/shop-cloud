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  <w:sz w:val="30"/>
        </w:rPr>
      </w:pPr>
    </w:p>
    <w:tbl>
      <w:tblPr>
        <w:tblStyle w:val="5"/>
        <w:tblW w:w="9750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9722" w:type="dxa"/>
            <w:shd w:val="clear" w:color="auto" w:fill="FFFAE8"/>
            <w:vAlign w:val="top"/>
          </w:tcPr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980"/>
              <w:gridCol w:w="1636"/>
              <w:gridCol w:w="1972"/>
              <w:gridCol w:w="3186"/>
              <w:gridCol w:w="226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gridSpan w:val="5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ind w:firstLine="3614" w:firstLineChars="150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sz w:val="24"/>
                      <w:szCs w:val="24"/>
                    </w:rPr>
                    <w:t>简</w:t>
                  </w:r>
                  <w:r>
                    <w:rPr>
                      <w:rStyle w:val="3"/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Style w:val="3"/>
                      <w:sz w:val="24"/>
                      <w:szCs w:val="24"/>
                    </w:rPr>
                    <w:t>历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姓　　名：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吴杰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性　　别：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05" w:type="dxa"/>
                  <w:vMerge w:val="restart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学　　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年　　龄：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岁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英语水平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  <w:r>
                    <w:rPr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4级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居 住 地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广州番禺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电话：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18475999672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邮箱</w:t>
                  </w:r>
                  <w:r>
                    <w:rPr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wu5jie5@163.com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page" w:tblpX="359" w:tblpY="15"/>
              <w:tblOverlap w:val="never"/>
              <w:tblW w:w="902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</w:trPr>
              <w:tc>
                <w:tcPr>
                  <w:tcW w:w="9029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能力/专长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</w:tblPrEx>
              <w:trPr>
                <w:trHeight w:val="3604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1、掌握开发工具Eclipse、MyEclipse、IDEA并会使用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SVN、Maven等项目开发及管理工具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2、掌握java语言开发技术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844" w:leftChars="202" w:hanging="420" w:hanging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3、熟练使用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Springmvc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MyBatis，了解Struts2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Hibernate等开源框架</w:t>
                  </w:r>
                  <w:bookmarkStart w:id="0" w:name="_GoBack"/>
                  <w:bookmarkEnd w:id="0"/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4、熟悉tomcat，能简单实现tomcat+nginx的负载均衡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5、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熟悉MySQL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，了解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Oracle数据库，掌握sql语句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6、了解solr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redis、nginx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等框架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或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能简单使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7、掌握Linux的基础命令，有Linux下的java环境搭建和开发经验。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8、能简单使用easyui前端框架。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</w:tcPr>
                <w:p>
                  <w:pPr>
                    <w:spacing w:line="288" w:lineRule="auto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练习项目经验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项目一  网上商城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360" w:lineRule="atLeas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开发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环境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ascii="宋体" w:hAnsi="宋体" w:cs="宋体"/>
                      <w:bCs/>
                      <w:szCs w:val="21"/>
                    </w:rPr>
                    <w:t xml:space="preserve"> eclipse</w:t>
                  </w: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+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maven+svn+CentOS</w:t>
                  </w:r>
                </w:p>
                <w:p>
                  <w:pPr>
                    <w:spacing w:line="360" w:lineRule="atLeast"/>
                    <w:outlineLvl w:val="4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 xml:space="preserve">软件架构： 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spring+springmvc+mysql+mybatis+redis+solr+httpclient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做的网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上商城是一个类似京东商城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的平台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。会员可以在商城浏览商品、下订单。</w:t>
                  </w:r>
                  <w:r>
                    <w:rPr>
                      <w:rFonts w:hint="eastAsia"/>
                      <w:lang w:val="en-US" w:eastAsia="zh-CN"/>
                    </w:rPr>
                    <w:t>商城采用分布式系统架构，各个服务器部署在linux系统，商城子系统之间使用http协议传递json数据方式实现通信，采用token+redis处理session共享问题。为了提高系统的性能，使用redis做系统缓存，使用solr做搜索引擎，采用nginx+tomcat实现负载均衡。</w:t>
                  </w:r>
                </w:p>
                <w:p>
                  <w:pPr>
                    <w:spacing w:line="360" w:lineRule="exac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责任描述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搭建solr服务器、编写solr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</w:rPr>
                    <w:t>搭建redis服务器、编写redis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搭建nginx、ftp服务器用做图片服务器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搭建nginx、tomcat实现负载均衡、反向代理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后台管理系统</w:t>
                  </w: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  <w:lang w:val="en-US" w:eastAsia="zh-CN"/>
                    </w:rPr>
                    <w:t>模块，商品添加时的分类、参数、图片的处理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首页大广告内容、首页商品分类模块的开发测试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使用redis数据库做首页缓存减轻数据库压力、导入数据到solr索引库开发测试</w:t>
                  </w:r>
                </w:p>
                <w:p>
                  <w:pPr>
                    <w:spacing w:line="288" w:lineRule="auto"/>
                    <w:ind w:firstLine="36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288" w:lineRule="auto"/>
                    <w:ind w:firstLine="36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 xml:space="preserve">项目二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  <w:lang w:val="en-US" w:eastAsia="zh-CN"/>
                    </w:rPr>
                    <w:t>进销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系统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rPr>
                      <w:rFonts w:hint="eastAsia" w:ascii="Verdana" w:hAnsi="Verdana" w:eastAsia="微软雅黑" w:cs="Verdana"/>
                      <w:sz w:val="21"/>
                      <w:szCs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开发环境：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MyE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clipse+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tomcat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7</w:t>
                  </w:r>
                </w:p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spacing w:line="360" w:lineRule="exact"/>
                    <w:rPr>
                      <w:rFonts w:hint="eastAsia" w:hAnsi="宋体"/>
                      <w:kern w:val="2"/>
                      <w:sz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技术架构：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jquery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easyui+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mvc + spring + mybatis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+oracle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284" w:leftChars="0"/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eastAsia" w:hAnsi="宋体"/>
                      <w:kern w:val="2"/>
                      <w:sz w:val="21"/>
                    </w:rPr>
                    <w:t>系统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用于公司采购方面的管理，可以录入公司所下的订单信息。用户登陆后可以进行订单数据的录入、修改、查询，以及可以以excel文档导出或导入订单信息。系统统一使用用ajax异步方式提交数据到服务器，局部刷新jsp界面数据</w:t>
                  </w:r>
                </w:p>
                <w:p>
                  <w:pPr>
                    <w:pStyle w:val="7"/>
                    <w:snapToGrid w:val="0"/>
                    <w:spacing w:line="360" w:lineRule="exact"/>
                    <w:rPr>
                      <w:rFonts w:hint="eastAsia" w:ascii="微软雅黑" w:hAnsi="微软雅黑" w:eastAsia="微软雅黑" w:cs="宋体"/>
                      <w:bCs/>
                      <w:sz w:val="21"/>
                      <w:szCs w:val="21"/>
                    </w:rPr>
                  </w:pPr>
                </w:p>
                <w:p>
                  <w:pPr>
                    <w:pStyle w:val="7"/>
                    <w:snapToGrid w:val="0"/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责任描述：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用easyui构建界面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用户、商品、订单、供应商模块的开发测试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利用poi实现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订单</w:t>
                  </w:r>
                  <w:r>
                    <w:rPr>
                      <w:rFonts w:hint="eastAsia" w:ascii="宋体" w:hAnsi="宋体"/>
                    </w:rPr>
                    <w:t>的导入与导出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使用quartz工具，在月底自动将上个月未付款的订单设为急需付款状态</w:t>
                  </w:r>
                </w:p>
                <w:p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 xml:space="preserve">   5、使用jschart生成某段时间内对各供应商的采购次数</w:t>
                  </w:r>
                </w:p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7372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2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目标职位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Java软件实习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希望工作的地区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到岗时间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随时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期望薪资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2500-4000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2867"/>
              <w:gridCol w:w="1632"/>
              <w:gridCol w:w="2873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4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教育经历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毕业学校</w:t>
                  </w:r>
                </w:p>
              </w:tc>
              <w:tc>
                <w:tcPr>
                  <w:tcW w:w="2853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广东工业大学华立学院</w:t>
                  </w:r>
                </w:p>
              </w:tc>
              <w:tc>
                <w:tcPr>
                  <w:tcW w:w="161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学历</w:t>
                  </w:r>
                </w:p>
              </w:tc>
              <w:tc>
                <w:tcPr>
                  <w:tcW w:w="285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时间</w:t>
                  </w:r>
                </w:p>
              </w:tc>
              <w:tc>
                <w:tcPr>
                  <w:tcW w:w="7351" w:type="dxa"/>
                  <w:gridSpan w:val="3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jc w:val="both"/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013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年9月至201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月</w:t>
                  </w:r>
                </w:p>
              </w:tc>
            </w:tr>
          </w:tbl>
          <w:p>
            <w:pPr>
              <w:spacing w:line="288" w:lineRule="auto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1AB9"/>
    <w:multiLevelType w:val="multilevel"/>
    <w:tmpl w:val="4DA61AB9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1" w:hanging="420"/>
      </w:pPr>
    </w:lvl>
    <w:lvl w:ilvl="2" w:tentative="0">
      <w:start w:val="1"/>
      <w:numFmt w:val="lowerRoman"/>
      <w:lvlText w:val="%3."/>
      <w:lvlJc w:val="right"/>
      <w:pPr>
        <w:ind w:left="1261" w:hanging="420"/>
      </w:pPr>
    </w:lvl>
    <w:lvl w:ilvl="3" w:tentative="0">
      <w:start w:val="1"/>
      <w:numFmt w:val="decimal"/>
      <w:lvlText w:val="%4."/>
      <w:lvlJc w:val="left"/>
      <w:pPr>
        <w:ind w:left="1681" w:hanging="420"/>
      </w:pPr>
    </w:lvl>
    <w:lvl w:ilvl="4" w:tentative="0">
      <w:start w:val="1"/>
      <w:numFmt w:val="lowerLetter"/>
      <w:lvlText w:val="%5)"/>
      <w:lvlJc w:val="left"/>
      <w:pPr>
        <w:ind w:left="2101" w:hanging="420"/>
      </w:pPr>
    </w:lvl>
    <w:lvl w:ilvl="5" w:tentative="0">
      <w:start w:val="1"/>
      <w:numFmt w:val="lowerRoman"/>
      <w:lvlText w:val="%6."/>
      <w:lvlJc w:val="right"/>
      <w:pPr>
        <w:ind w:left="2521" w:hanging="420"/>
      </w:pPr>
    </w:lvl>
    <w:lvl w:ilvl="6" w:tentative="0">
      <w:start w:val="1"/>
      <w:numFmt w:val="decimal"/>
      <w:lvlText w:val="%7."/>
      <w:lvlJc w:val="left"/>
      <w:pPr>
        <w:ind w:left="2941" w:hanging="420"/>
      </w:pPr>
    </w:lvl>
    <w:lvl w:ilvl="7" w:tentative="0">
      <w:start w:val="1"/>
      <w:numFmt w:val="lowerLetter"/>
      <w:lvlText w:val="%8)"/>
      <w:lvlJc w:val="left"/>
      <w:pPr>
        <w:ind w:left="3361" w:hanging="420"/>
      </w:pPr>
    </w:lvl>
    <w:lvl w:ilvl="8" w:tentative="0">
      <w:start w:val="1"/>
      <w:numFmt w:val="lowerRoman"/>
      <w:lvlText w:val="%9."/>
      <w:lvlJc w:val="right"/>
      <w:pPr>
        <w:ind w:left="3781" w:hanging="420"/>
      </w:pPr>
    </w:lvl>
  </w:abstractNum>
  <w:abstractNum w:abstractNumId="1">
    <w:nsid w:val="7F1A5BBC"/>
    <w:multiLevelType w:val="multilevel"/>
    <w:tmpl w:val="7F1A5BBC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 w:ascii="宋体" w:hAnsi="宋体" w:cs="宋体"/>
        <w:b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E6310"/>
    <w:rsid w:val="02E10FD1"/>
    <w:rsid w:val="031A5B08"/>
    <w:rsid w:val="05FE6F5A"/>
    <w:rsid w:val="095F51BF"/>
    <w:rsid w:val="0D85056D"/>
    <w:rsid w:val="10C31134"/>
    <w:rsid w:val="13A30022"/>
    <w:rsid w:val="15E757EE"/>
    <w:rsid w:val="193D543B"/>
    <w:rsid w:val="1BD17586"/>
    <w:rsid w:val="21164B1E"/>
    <w:rsid w:val="228627BD"/>
    <w:rsid w:val="2EF25CEC"/>
    <w:rsid w:val="2FCC1565"/>
    <w:rsid w:val="30475B2D"/>
    <w:rsid w:val="321E6EA5"/>
    <w:rsid w:val="32BD3E34"/>
    <w:rsid w:val="386B132C"/>
    <w:rsid w:val="397C6FEC"/>
    <w:rsid w:val="4653341C"/>
    <w:rsid w:val="46751B92"/>
    <w:rsid w:val="46BE4386"/>
    <w:rsid w:val="4B872E3D"/>
    <w:rsid w:val="50A43013"/>
    <w:rsid w:val="51455A58"/>
    <w:rsid w:val="52295F89"/>
    <w:rsid w:val="55DF33EA"/>
    <w:rsid w:val="5A06368A"/>
    <w:rsid w:val="5B69465F"/>
    <w:rsid w:val="5BC64786"/>
    <w:rsid w:val="5BDC4CB6"/>
    <w:rsid w:val="5F131B96"/>
    <w:rsid w:val="5FC432C6"/>
    <w:rsid w:val="6B6A1E93"/>
    <w:rsid w:val="6D535020"/>
    <w:rsid w:val="6FF36EB1"/>
    <w:rsid w:val="71131713"/>
    <w:rsid w:val="752144F6"/>
    <w:rsid w:val="756B5521"/>
    <w:rsid w:val="789E6310"/>
    <w:rsid w:val="79BA11A1"/>
    <w:rsid w:val="7AF403D2"/>
    <w:rsid w:val="7EA65B62"/>
    <w:rsid w:val="7EF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big1"/>
    <w:basedOn w:val="2"/>
    <w:qFormat/>
    <w:uiPriority w:val="0"/>
    <w:rPr>
      <w:sz w:val="21"/>
      <w:szCs w:val="21"/>
    </w:rPr>
  </w:style>
  <w:style w:type="paragraph" w:customStyle="1" w:styleId="7">
    <w:name w:val="List Paragraph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31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2018-04-02T02:15:00Z</dcterms:created>
  <dc:creator>admin</dc:creator>
  <cp:lastModifiedBy>admin</cp:lastModifiedBy>
  <dcterms:modified xsi:type="dcterms:W3CDTF">2018-04-08T08:58:59Z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